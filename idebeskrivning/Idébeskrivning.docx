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5E1C6" w14:textId="17327BA1" w:rsidR="537169F9" w:rsidRPr="00E1595F" w:rsidRDefault="537169F9">
      <w:pPr>
        <w:rPr>
          <w:lang w:val="sv-SE"/>
        </w:rPr>
      </w:pPr>
      <w:r w:rsidRPr="00E1595F">
        <w:rPr>
          <w:rFonts w:ascii="Times New Roman" w:eastAsia="Times New Roman" w:hAnsi="Times New Roman" w:cs="Times New Roman"/>
          <w:b/>
          <w:bCs/>
          <w:sz w:val="36"/>
          <w:szCs w:val="36"/>
          <w:lang w:val="sv-SE"/>
        </w:rPr>
        <w:t>Visitkortshanterare</w:t>
      </w:r>
    </w:p>
    <w:p w14:paraId="5BE717A7" w14:textId="5EA75EF4" w:rsidR="537169F9" w:rsidRPr="00E1595F" w:rsidRDefault="537169F9">
      <w:pPr>
        <w:rPr>
          <w:lang w:val="sv-SE"/>
        </w:rPr>
      </w:pPr>
      <w:r w:rsidRPr="00E1595F">
        <w:rPr>
          <w:rFonts w:ascii="Times New Roman" w:eastAsia="Times New Roman" w:hAnsi="Times New Roman" w:cs="Times New Roman"/>
          <w:b/>
          <w:bCs/>
          <w:sz w:val="28"/>
          <w:szCs w:val="28"/>
          <w:lang w:val="sv-SE"/>
        </w:rPr>
        <w:t>Problembeskrivning</w:t>
      </w:r>
    </w:p>
    <w:p w14:paraId="19D49D2B" w14:textId="7643133F" w:rsidR="537169F9" w:rsidRPr="00E1595F" w:rsidRDefault="7643133F">
      <w:pPr>
        <w:rPr>
          <w:lang w:val="sv-SE"/>
        </w:rPr>
      </w:pPr>
      <w:r w:rsidRPr="00E1595F">
        <w:rPr>
          <w:rFonts w:ascii="Times New Roman" w:eastAsia="Times New Roman" w:hAnsi="Times New Roman" w:cs="Times New Roman"/>
          <w:lang w:val="sv-SE"/>
        </w:rPr>
        <w:t xml:space="preserve">Det är en sak att vara en </w:t>
      </w:r>
      <w:r w:rsidRPr="7643133F">
        <w:rPr>
          <w:rFonts w:ascii="Times New Roman" w:eastAsia="Times New Roman" w:hAnsi="Times New Roman" w:cs="Times New Roman"/>
          <w:lang w:val="sv-SE"/>
        </w:rPr>
        <w:t>duktig</w:t>
      </w:r>
      <w:r w:rsidRPr="00E1595F">
        <w:rPr>
          <w:rFonts w:ascii="Times New Roman" w:eastAsia="Times New Roman" w:hAnsi="Times New Roman" w:cs="Times New Roman"/>
          <w:lang w:val="sv-SE"/>
        </w:rPr>
        <w:t xml:space="preserve"> nätverkare som är bra på att mingla och samla på sig en stor mängd visitkort. Men hur hanterar nätverkaren sina kort? Kanske sparas visitkorten i en pärm med plastfickor? Hur skall då visitkorten sorteras på ett effektivt sätt? Att hitta ett effektivt sätt för hantering av en stor mängd visitkort kan bli ett tidsödande arbete.</w:t>
      </w:r>
    </w:p>
    <w:p w14:paraId="52646B07" w14:textId="17A1F9C6" w:rsidR="537169F9" w:rsidRPr="00E1595F" w:rsidRDefault="537169F9">
      <w:pPr>
        <w:rPr>
          <w:lang w:val="sv-SE"/>
        </w:rPr>
      </w:pPr>
      <w:r w:rsidRPr="00E1595F">
        <w:rPr>
          <w:rFonts w:ascii="Times New Roman" w:eastAsia="Times New Roman" w:hAnsi="Times New Roman" w:cs="Times New Roman"/>
          <w:lang w:val="sv-SE"/>
        </w:rPr>
        <w:t>För att visitkorten skall komma till nytta krävs det att man till exempel kan hitta ett specifikt kort just när man behöver det. Det är också viktigt att enkelt kunna kategorisera sina visitkort och på så sätt få en överskådlig blick över vem eller vilka ur nätverket som finns tillgängliga i en viss arbetssituation.</w:t>
      </w:r>
    </w:p>
    <w:p w14:paraId="21528659" w14:textId="7551C863" w:rsidR="537169F9" w:rsidRPr="00E1595F" w:rsidRDefault="537169F9">
      <w:pPr>
        <w:rPr>
          <w:lang w:val="sv-SE"/>
        </w:rPr>
      </w:pPr>
      <w:r w:rsidRPr="00E1595F">
        <w:rPr>
          <w:rFonts w:ascii="Times New Roman" w:eastAsia="Times New Roman" w:hAnsi="Times New Roman" w:cs="Times New Roman"/>
          <w:lang w:val="sv-SE"/>
        </w:rPr>
        <w:t>Beskrivning</w:t>
      </w:r>
    </w:p>
    <w:p w14:paraId="2CCA5C1A" w14:textId="078F86E7" w:rsidR="537169F9" w:rsidRPr="00E1595F" w:rsidRDefault="537169F9">
      <w:pPr>
        <w:rPr>
          <w:lang w:val="sv-SE"/>
        </w:rPr>
      </w:pPr>
      <w:r w:rsidRPr="00E1595F">
        <w:rPr>
          <w:rFonts w:ascii="Times New Roman" w:eastAsia="Times New Roman" w:hAnsi="Times New Roman" w:cs="Times New Roman"/>
          <w:lang w:val="sv-SE"/>
        </w:rPr>
        <w:t>En applikation för att lägga in visitkort i en databas är en behaglig lösning som sparar tid förutsatt att databasen är utformad på ett sätt som gör det enkelt att söka efter de personer man har i sitt nätverk.</w:t>
      </w:r>
    </w:p>
    <w:p w14:paraId="6EF89072" w14:textId="7999C204" w:rsidR="537169F9" w:rsidRPr="00E1595F" w:rsidRDefault="537169F9">
      <w:pPr>
        <w:rPr>
          <w:lang w:val="sv-SE"/>
        </w:rPr>
      </w:pPr>
      <w:r w:rsidRPr="00E1595F">
        <w:rPr>
          <w:rFonts w:ascii="Times New Roman" w:eastAsia="Times New Roman" w:hAnsi="Times New Roman" w:cs="Times New Roman"/>
          <w:lang w:val="sv-SE"/>
        </w:rPr>
        <w:t>Från applikationen skall man kunna söka efter:</w:t>
      </w:r>
    </w:p>
    <w:p w14:paraId="3F98A796" w14:textId="4EE79983" w:rsidR="537169F9" w:rsidRPr="00E1595F" w:rsidRDefault="537169F9">
      <w:pPr>
        <w:rPr>
          <w:lang w:val="sv-SE"/>
        </w:rPr>
      </w:pPr>
      <w:r w:rsidRPr="00E1595F">
        <w:rPr>
          <w:rFonts w:ascii="Times New Roman" w:eastAsia="Times New Roman" w:hAnsi="Times New Roman" w:cs="Times New Roman"/>
          <w:lang w:val="sv-SE"/>
        </w:rPr>
        <w:t>* Kontaktuppgifter till en specifik person.</w:t>
      </w:r>
    </w:p>
    <w:p w14:paraId="4CA312C0" w14:textId="54D5DFEC" w:rsidR="537169F9" w:rsidRPr="00E1595F" w:rsidRDefault="537169F9">
      <w:pPr>
        <w:rPr>
          <w:lang w:val="sv-SE"/>
        </w:rPr>
      </w:pPr>
      <w:r w:rsidRPr="00E1595F">
        <w:rPr>
          <w:rFonts w:ascii="Times New Roman" w:eastAsia="Times New Roman" w:hAnsi="Times New Roman" w:cs="Times New Roman"/>
          <w:lang w:val="sv-SE"/>
        </w:rPr>
        <w:t>* Någon som jobbar i en viss bransch.</w:t>
      </w:r>
      <w:bookmarkStart w:id="0" w:name="_GoBack"/>
      <w:bookmarkEnd w:id="0"/>
    </w:p>
    <w:p w14:paraId="729761C6" w14:textId="7CBA6AEA" w:rsidR="537169F9" w:rsidRPr="00E1595F" w:rsidRDefault="537169F9">
      <w:pPr>
        <w:rPr>
          <w:lang w:val="sv-SE"/>
        </w:rPr>
      </w:pPr>
      <w:r w:rsidRPr="00E1595F">
        <w:rPr>
          <w:rFonts w:ascii="Times New Roman" w:eastAsia="Times New Roman" w:hAnsi="Times New Roman" w:cs="Times New Roman"/>
          <w:lang w:val="sv-SE"/>
        </w:rPr>
        <w:t>* Någon som jobbar på ett visst företag.</w:t>
      </w:r>
    </w:p>
    <w:p w14:paraId="05CD6B04" w14:textId="505949B4" w:rsidR="537169F9" w:rsidRPr="00E1595F" w:rsidRDefault="537169F9">
      <w:pPr>
        <w:rPr>
          <w:lang w:val="sv-SE"/>
        </w:rPr>
      </w:pPr>
      <w:r w:rsidRPr="00E1595F">
        <w:rPr>
          <w:rFonts w:ascii="Times New Roman" w:eastAsia="Times New Roman" w:hAnsi="Times New Roman" w:cs="Times New Roman"/>
          <w:lang w:val="sv-SE"/>
        </w:rPr>
        <w:t>* De personer som nätverkaren har satt hög kontaktprioritet på.</w:t>
      </w:r>
    </w:p>
    <w:p w14:paraId="3CA3347F" w14:textId="11683506" w:rsidR="537169F9" w:rsidRPr="00E1595F" w:rsidRDefault="537169F9">
      <w:pPr>
        <w:rPr>
          <w:lang w:val="sv-SE"/>
        </w:rPr>
      </w:pPr>
      <w:r w:rsidRPr="00E1595F">
        <w:rPr>
          <w:rFonts w:ascii="Times New Roman" w:eastAsia="Times New Roman" w:hAnsi="Times New Roman" w:cs="Times New Roman"/>
          <w:lang w:val="sv-SE"/>
        </w:rPr>
        <w:t>* Vilka jag träffat på ett visst evenemang.</w:t>
      </w:r>
    </w:p>
    <w:p w14:paraId="223D383C" w14:textId="3D93278B" w:rsidR="4AA2090C" w:rsidRDefault="4AA2090C">
      <w:pPr>
        <w:rPr>
          <w:rFonts w:ascii="Times New Roman" w:eastAsia="Times New Roman" w:hAnsi="Times New Roman" w:cs="Times New Roman"/>
          <w:lang w:val="sv-SE"/>
        </w:rPr>
      </w:pPr>
      <w:r w:rsidRPr="00E1595F">
        <w:rPr>
          <w:rFonts w:ascii="Times New Roman" w:eastAsia="Times New Roman" w:hAnsi="Times New Roman" w:cs="Times New Roman"/>
          <w:lang w:val="sv-SE"/>
        </w:rPr>
        <w:t>* Vilka jag träffat ett visst datum.</w:t>
      </w:r>
    </w:p>
    <w:p w14:paraId="508A7F06" w14:textId="78EE74F9" w:rsidR="00E1595F" w:rsidRDefault="00E1595F">
      <w:pPr>
        <w:rPr>
          <w:lang w:val="sv-SE"/>
        </w:rPr>
      </w:pPr>
    </w:p>
    <w:p w14:paraId="5CE4B471" w14:textId="5C98B65E" w:rsidR="00E1595F" w:rsidRPr="00E1595F" w:rsidRDefault="00E1595F">
      <w:pPr>
        <w:rPr>
          <w:lang w:val="sv-SE"/>
        </w:rPr>
      </w:pPr>
    </w:p>
    <w:p w14:paraId="0EBB21DD" w14:textId="2EB6D62B" w:rsidR="492D485B" w:rsidRPr="00E1595F" w:rsidRDefault="492D485B" w:rsidP="492D485B">
      <w:pPr>
        <w:rPr>
          <w:lang w:val="sv-SE"/>
        </w:rPr>
      </w:pPr>
    </w:p>
    <w:p w14:paraId="1B25448A" w14:textId="47BCF342" w:rsidR="492D485B" w:rsidRPr="00E1595F" w:rsidRDefault="492D485B" w:rsidP="492D485B">
      <w:pPr>
        <w:rPr>
          <w:lang w:val="sv-SE"/>
        </w:rPr>
      </w:pPr>
    </w:p>
    <w:p w14:paraId="772BEE59" w14:textId="77777777" w:rsidR="00E1595F" w:rsidRDefault="00E1595F">
      <w:pPr>
        <w:rPr>
          <w:lang w:val="sv-SE"/>
        </w:rPr>
      </w:pPr>
    </w:p>
    <w:p w14:paraId="6ACDA201" w14:textId="77777777" w:rsidR="00E1595F" w:rsidRDefault="00E1595F">
      <w:pPr>
        <w:rPr>
          <w:lang w:val="sv-SE"/>
        </w:rPr>
      </w:pPr>
    </w:p>
    <w:p w14:paraId="6DCCDEFF" w14:textId="77777777" w:rsidR="00E1595F" w:rsidRDefault="00E1595F">
      <w:pPr>
        <w:rPr>
          <w:lang w:val="sv-SE"/>
        </w:rPr>
      </w:pPr>
    </w:p>
    <w:p w14:paraId="6793C65C" w14:textId="77777777" w:rsidR="00E1595F" w:rsidRDefault="00E1595F">
      <w:pPr>
        <w:rPr>
          <w:lang w:val="sv-SE"/>
        </w:rPr>
      </w:pPr>
    </w:p>
    <w:p w14:paraId="2B2D9CA7" w14:textId="77777777" w:rsidR="00E1595F" w:rsidRDefault="00E1595F">
      <w:pPr>
        <w:rPr>
          <w:lang w:val="sv-SE"/>
        </w:rPr>
      </w:pPr>
    </w:p>
    <w:p w14:paraId="0FDF755B" w14:textId="77777777" w:rsidR="00E1595F" w:rsidRDefault="00E1595F">
      <w:pPr>
        <w:rPr>
          <w:lang w:val="sv-SE"/>
        </w:rPr>
      </w:pPr>
    </w:p>
    <w:p w14:paraId="0AA5F0DD" w14:textId="77777777" w:rsidR="00E1595F" w:rsidRDefault="00E1595F">
      <w:pPr>
        <w:rPr>
          <w:lang w:val="sv-SE"/>
        </w:rPr>
      </w:pPr>
    </w:p>
    <w:p w14:paraId="1B1608BB" w14:textId="77777777" w:rsidR="00E1595F" w:rsidRDefault="00E1595F">
      <w:pPr>
        <w:rPr>
          <w:lang w:val="sv-SE"/>
        </w:rPr>
      </w:pPr>
    </w:p>
    <w:p w14:paraId="596DBF44" w14:textId="287884DE" w:rsidR="00E1595F" w:rsidRPr="00E1595F" w:rsidRDefault="008A29ED" w:rsidP="00E1595F">
      <w:pPr>
        <w:rPr>
          <w:lang w:val="sv-SE"/>
        </w:rPr>
      </w:pPr>
      <w:r>
        <w:rPr>
          <w:noProof/>
          <w:lang w:val="sv-SE" w:eastAsia="sv-SE"/>
        </w:rPr>
        <w:lastRenderedPageBreak/>
        <w:drawing>
          <wp:anchor distT="0" distB="0" distL="114300" distR="114300" simplePos="0" relativeHeight="251656192" behindDoc="0" locked="0" layoutInCell="1" allowOverlap="1" wp14:anchorId="78B1ECCA" wp14:editId="0BEA5C84">
            <wp:simplePos x="0" y="0"/>
            <wp:positionH relativeFrom="column">
              <wp:posOffset>-847725</wp:posOffset>
            </wp:positionH>
            <wp:positionV relativeFrom="paragraph">
              <wp:posOffset>438150</wp:posOffset>
            </wp:positionV>
            <wp:extent cx="7646138" cy="142875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61296" cy="1431582"/>
                    </a:xfrm>
                    <a:prstGeom prst="rect">
                      <a:avLst/>
                    </a:prstGeom>
                  </pic:spPr>
                </pic:pic>
              </a:graphicData>
            </a:graphic>
            <wp14:sizeRelH relativeFrom="page">
              <wp14:pctWidth>0</wp14:pctWidth>
            </wp14:sizeRelH>
            <wp14:sizeRelV relativeFrom="page">
              <wp14:pctHeight>0</wp14:pctHeight>
            </wp14:sizeRelV>
          </wp:anchor>
        </w:drawing>
      </w:r>
      <w:r w:rsidR="00E1595F">
        <w:rPr>
          <w:rFonts w:ascii="Times New Roman" w:eastAsia="Times New Roman" w:hAnsi="Times New Roman" w:cs="Times New Roman"/>
          <w:b/>
          <w:bCs/>
          <w:sz w:val="28"/>
          <w:szCs w:val="28"/>
          <w:lang w:val="sv-SE"/>
        </w:rPr>
        <w:t>Fysisk datamodell</w:t>
      </w:r>
    </w:p>
    <w:p w14:paraId="549691E0" w14:textId="56E4F42F" w:rsidR="537169F9" w:rsidRDefault="537169F9">
      <w:pPr>
        <w:rPr>
          <w:lang w:val="sv-SE"/>
        </w:rPr>
      </w:pPr>
    </w:p>
    <w:p w14:paraId="38EBE2EF" w14:textId="77777777" w:rsidR="008A29ED" w:rsidRDefault="008A29ED">
      <w:pPr>
        <w:rPr>
          <w:lang w:val="sv-SE"/>
        </w:rPr>
      </w:pPr>
    </w:p>
    <w:p w14:paraId="6A17075C" w14:textId="77777777" w:rsidR="008A29ED" w:rsidRDefault="008A29ED">
      <w:pPr>
        <w:rPr>
          <w:lang w:val="sv-SE"/>
        </w:rPr>
      </w:pPr>
    </w:p>
    <w:p w14:paraId="256DB8DD" w14:textId="77777777" w:rsidR="008A29ED" w:rsidRDefault="008A29ED">
      <w:pPr>
        <w:rPr>
          <w:lang w:val="sv-SE"/>
        </w:rPr>
      </w:pPr>
    </w:p>
    <w:p w14:paraId="30A569DF" w14:textId="77777777" w:rsidR="008A29ED" w:rsidRDefault="008A29ED">
      <w:pPr>
        <w:rPr>
          <w:lang w:val="sv-SE"/>
        </w:rPr>
      </w:pPr>
    </w:p>
    <w:p w14:paraId="3D51A14F" w14:textId="77777777" w:rsidR="008A29ED" w:rsidRDefault="008A29ED">
      <w:pPr>
        <w:rPr>
          <w:lang w:val="sv-SE"/>
        </w:rPr>
      </w:pPr>
    </w:p>
    <w:p w14:paraId="30CBE5A7" w14:textId="77777777" w:rsidR="008A29ED" w:rsidRDefault="008A29ED">
      <w:pPr>
        <w:rPr>
          <w:lang w:val="sv-SE"/>
        </w:rPr>
      </w:pPr>
    </w:p>
    <w:p w14:paraId="43A8FC06" w14:textId="5E40741C" w:rsidR="008A29ED" w:rsidRPr="008A29ED" w:rsidRDefault="008A29ED">
      <w:pPr>
        <w:rPr>
          <w:b/>
          <w:sz w:val="24"/>
          <w:szCs w:val="24"/>
          <w:lang w:val="sv-SE"/>
        </w:rPr>
      </w:pPr>
      <w:r w:rsidRPr="008A29ED">
        <w:rPr>
          <w:b/>
          <w:sz w:val="24"/>
          <w:szCs w:val="24"/>
          <w:lang w:val="sv-SE"/>
        </w:rPr>
        <w:t>Exempeldata:</w:t>
      </w:r>
    </w:p>
    <w:p w14:paraId="7BF76DE9" w14:textId="29A41F7C" w:rsidR="008A29ED" w:rsidRDefault="008A29ED">
      <w:pPr>
        <w:rPr>
          <w:lang w:val="sv-SE"/>
        </w:rPr>
      </w:pPr>
      <w:r>
        <w:rPr>
          <w:noProof/>
          <w:lang w:val="sv-SE" w:eastAsia="sv-SE"/>
        </w:rPr>
        <w:drawing>
          <wp:inline distT="0" distB="0" distL="0" distR="0" wp14:anchorId="1858A2E7" wp14:editId="1B6E3D01">
            <wp:extent cx="4886325" cy="35528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552825"/>
                    </a:xfrm>
                    <a:prstGeom prst="rect">
                      <a:avLst/>
                    </a:prstGeom>
                  </pic:spPr>
                </pic:pic>
              </a:graphicData>
            </a:graphic>
          </wp:inline>
        </w:drawing>
      </w:r>
    </w:p>
    <w:p w14:paraId="4E5A6ED6" w14:textId="63973FB9" w:rsidR="00E652B9" w:rsidRDefault="00E652B9">
      <w:pPr>
        <w:rPr>
          <w:lang w:val="sv-SE"/>
        </w:rPr>
      </w:pPr>
    </w:p>
    <w:p w14:paraId="676688B4" w14:textId="77777777" w:rsidR="00E652B9" w:rsidRDefault="00E652B9">
      <w:pPr>
        <w:rPr>
          <w:lang w:val="sv-SE"/>
        </w:rPr>
      </w:pPr>
    </w:p>
    <w:p w14:paraId="6232E101" w14:textId="77777777" w:rsidR="00E652B9" w:rsidRDefault="00E652B9">
      <w:pPr>
        <w:rPr>
          <w:lang w:val="sv-SE"/>
        </w:rPr>
      </w:pPr>
    </w:p>
    <w:p w14:paraId="1C6E3503" w14:textId="77777777" w:rsidR="00E652B9" w:rsidRDefault="00E652B9">
      <w:pPr>
        <w:rPr>
          <w:lang w:val="sv-SE"/>
        </w:rPr>
      </w:pPr>
    </w:p>
    <w:p w14:paraId="116D1F62" w14:textId="77777777" w:rsidR="00E652B9" w:rsidRDefault="00E652B9">
      <w:pPr>
        <w:rPr>
          <w:lang w:val="sv-SE"/>
        </w:rPr>
      </w:pPr>
    </w:p>
    <w:p w14:paraId="763708F5" w14:textId="77777777" w:rsidR="00E652B9" w:rsidRDefault="00E652B9">
      <w:pPr>
        <w:rPr>
          <w:lang w:val="sv-SE"/>
        </w:rPr>
      </w:pPr>
    </w:p>
    <w:p w14:paraId="2952BE69" w14:textId="77777777" w:rsidR="00E652B9" w:rsidRDefault="00E652B9">
      <w:pPr>
        <w:rPr>
          <w:lang w:val="sv-SE"/>
        </w:rPr>
      </w:pPr>
    </w:p>
    <w:p w14:paraId="4DA6DE22" w14:textId="18AA089F" w:rsidR="00E652B9" w:rsidRDefault="00E70AC8">
      <w:pPr>
        <w:rPr>
          <w:b/>
          <w:sz w:val="28"/>
          <w:szCs w:val="28"/>
          <w:lang w:val="sv-SE"/>
        </w:rPr>
      </w:pPr>
      <w:r w:rsidRPr="00E70AC8">
        <w:rPr>
          <w:b/>
          <w:sz w:val="28"/>
          <w:szCs w:val="28"/>
          <w:lang w:val="sv-SE"/>
        </w:rPr>
        <w:lastRenderedPageBreak/>
        <w:t>Mockup</w:t>
      </w:r>
    </w:p>
    <w:p w14:paraId="08FE23A4" w14:textId="75F152CE" w:rsidR="00E70AC8" w:rsidRPr="00E70AC8" w:rsidRDefault="00E70AC8">
      <w:pPr>
        <w:rPr>
          <w:b/>
          <w:sz w:val="28"/>
          <w:szCs w:val="28"/>
          <w:lang w:val="sv-SE"/>
        </w:rPr>
      </w:pPr>
      <w:r>
        <w:rPr>
          <w:noProof/>
          <w:lang w:val="sv-SE" w:eastAsia="sv-SE"/>
        </w:rPr>
        <w:drawing>
          <wp:anchor distT="0" distB="0" distL="114300" distR="114300" simplePos="0" relativeHeight="251670528" behindDoc="0" locked="0" layoutInCell="1" allowOverlap="1" wp14:anchorId="21B4C5D0" wp14:editId="5272A6B3">
            <wp:simplePos x="0" y="0"/>
            <wp:positionH relativeFrom="margin">
              <wp:align>left</wp:align>
            </wp:positionH>
            <wp:positionV relativeFrom="paragraph">
              <wp:posOffset>264160</wp:posOffset>
            </wp:positionV>
            <wp:extent cx="5800725" cy="3552825"/>
            <wp:effectExtent l="0" t="0" r="9525" b="9525"/>
            <wp:wrapNone/>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0725" cy="3552825"/>
                    </a:xfrm>
                    <a:prstGeom prst="rect">
                      <a:avLst/>
                    </a:prstGeom>
                  </pic:spPr>
                </pic:pic>
              </a:graphicData>
            </a:graphic>
          </wp:anchor>
        </w:drawing>
      </w:r>
    </w:p>
    <w:sectPr w:rsidR="00E70AC8" w:rsidRPr="00E7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169F9"/>
    <w:rsid w:val="008A29ED"/>
    <w:rsid w:val="00972B28"/>
    <w:rsid w:val="00BE38E7"/>
    <w:rsid w:val="00D73041"/>
    <w:rsid w:val="00E1595F"/>
    <w:rsid w:val="00E652B9"/>
    <w:rsid w:val="00E70AC8"/>
    <w:rsid w:val="492D485B"/>
    <w:rsid w:val="4AA2090C"/>
    <w:rsid w:val="537169F9"/>
    <w:rsid w:val="6324615F"/>
    <w:rsid w:val="7643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38D8"/>
  <w15:chartTrackingRefBased/>
  <w15:docId w15:val="{35885A7A-C78A-4AA8-AB5F-01709335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1595F"/>
    <w:pPr>
      <w:spacing w:before="100" w:beforeAutospacing="1" w:after="100" w:afterAutospacing="1" w:line="240" w:lineRule="auto"/>
    </w:pPr>
    <w:rPr>
      <w:rFonts w:ascii="Times New Roman" w:eastAsiaTheme="minorEastAsia"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BA56-7266-4F24-924D-C6C59910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NormalRoaming</Template>
  <TotalTime>15</TotalTime>
  <Pages>3</Pages>
  <Words>210</Words>
  <Characters>1116</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Sherief Badran</dc:creator>
  <cp:keywords/>
  <dc:description/>
  <cp:lastModifiedBy>Sherief Badran</cp:lastModifiedBy>
  <cp:revision>2</cp:revision>
  <dcterms:created xsi:type="dcterms:W3CDTF">2014-03-04T13:09:00Z</dcterms:created>
  <dcterms:modified xsi:type="dcterms:W3CDTF">2014-03-04T13:09:00Z</dcterms:modified>
</cp:coreProperties>
</file>